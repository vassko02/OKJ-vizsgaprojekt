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9633"/>
      </w:tblGrid>
      <w:tr w:rsidR="000D13BB" w:rsidRPr="00F97FCA" w:rsidTr="00B55F63">
        <w:trPr>
          <w:trHeight w:val="837"/>
        </w:trPr>
        <w:sdt>
          <w:sdtPr>
            <w:rPr>
              <w:color w:val="BEAA56"/>
              <w:sz w:val="72"/>
              <w:szCs w:val="72"/>
              <w:lang w:val="hu-HU"/>
            </w:rPr>
            <w:alias w:val="Adja meg a nevét:"/>
            <w:tag w:val="Adja meg a nevét:"/>
            <w:id w:val="-605731169"/>
            <w:placeholder>
              <w:docPart w:val="C702A25F95C54D739E1DB2AF93F51B50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10070" w:type="dxa"/>
                <w:shd w:val="clear" w:color="auto" w:fill="0D0D0D" w:themeFill="text1" w:themeFillTint="F2"/>
                <w:tcMar>
                  <w:top w:w="14" w:type="dxa"/>
                  <w:bottom w:w="14" w:type="dxa"/>
                </w:tcMar>
                <w:vAlign w:val="center"/>
              </w:tcPr>
              <w:p w:rsidR="000D13BB" w:rsidRPr="00EC6A8D" w:rsidRDefault="00C92F5F" w:rsidP="00563B04">
                <w:pPr>
                  <w:pStyle w:val="Aznneve"/>
                  <w:rPr>
                    <w:color w:val="FFCC00"/>
                    <w:sz w:val="72"/>
                    <w:szCs w:val="72"/>
                    <w:lang w:val="hu-HU"/>
                    <w14:textFill>
                      <w14:gradFill>
                        <w14:gsLst>
                          <w14:gs w14:pos="0">
                            <w14:srgbClr w14:val="FFCC00">
                              <w14:shade w14:val="30000"/>
                              <w14:satMod w14:val="115000"/>
                            </w14:srgbClr>
                          </w14:gs>
                          <w14:gs w14:pos="50000">
                            <w14:srgbClr w14:val="FFCC00">
                              <w14:shade w14:val="67500"/>
                              <w14:satMod w14:val="115000"/>
                            </w14:srgbClr>
                          </w14:gs>
                          <w14:gs w14:pos="100000">
                            <w14:srgbClr w14:val="FFCC00">
                              <w14:shade w14:val="100000"/>
                              <w14:satMod w14:val="115000"/>
                            </w14:srgbClr>
                          </w14:gs>
                        </w14:gsLst>
                        <w14:lin w14:ang="10800000" w14:scaled="0"/>
                      </w14:gradFill>
                    </w14:textFill>
                  </w:rPr>
                </w:pPr>
                <w:r w:rsidRPr="005C4B5B">
                  <w:rPr>
                    <w:color w:val="BEAA56"/>
                    <w:sz w:val="72"/>
                    <w:szCs w:val="72"/>
                    <w:lang w:val="hu-HU"/>
                  </w:rPr>
                  <w:t>Peaceful Paradise</w:t>
                </w:r>
                <w:r w:rsidR="00563B04">
                  <w:rPr>
                    <w:color w:val="BEAA56"/>
                    <w:sz w:val="72"/>
                    <w:szCs w:val="72"/>
                    <w:lang w:val="hu-HU"/>
                  </w:rPr>
                  <w:t xml:space="preserve"> API-k</w:t>
                </w:r>
              </w:p>
            </w:tc>
          </w:sdtContent>
        </w:sdt>
      </w:tr>
    </w:tbl>
    <w:tbl>
      <w:tblPr>
        <w:tblW w:w="423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2438"/>
        <w:gridCol w:w="3720"/>
      </w:tblGrid>
      <w:tr w:rsidR="00B55F63" w:rsidRPr="00F97FCA" w:rsidTr="00B55F63">
        <w:trPr>
          <w:trHeight w:val="257"/>
        </w:trPr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55F63" w:rsidRPr="00F97FCA" w:rsidRDefault="00B55F63" w:rsidP="00B55F63">
            <w:pPr>
              <w:spacing w:after="0"/>
              <w:rPr>
                <w:lang w:val="hu-HU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B55F63" w:rsidRPr="00F97FCA" w:rsidRDefault="00B55F63" w:rsidP="00A42117">
            <w:pPr>
              <w:pStyle w:val="Kapcsolattartsiadatok"/>
              <w:rPr>
                <w:lang w:val="hu-HU"/>
              </w:rPr>
            </w:pPr>
            <w:r>
              <w:rPr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-104775</wp:posOffset>
                      </wp:positionH>
                      <wp:positionV relativeFrom="paragraph">
                        <wp:posOffset>-37465</wp:posOffset>
                      </wp:positionV>
                      <wp:extent cx="4587240" cy="0"/>
                      <wp:effectExtent l="0" t="0" r="22860" b="19050"/>
                      <wp:wrapNone/>
                      <wp:docPr id="3" name="Egyenes összekötő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7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3C5893" id="Egyenes összekötő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.95pt" to="352.9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" strokecolor="black [3200]" strokeweight=".27778mm"/>
                  </w:pict>
                </mc:Fallback>
              </mc:AlternateContent>
            </w:r>
          </w:p>
        </w:tc>
      </w:tr>
    </w:tbl>
    <w:p w:rsidR="002713D7" w:rsidRDefault="00214A7C" w:rsidP="00563B04">
      <w:pPr>
        <w:pStyle w:val="Cmsor1"/>
        <w:spacing w:before="0"/>
        <w:rPr>
          <w:sz w:val="28"/>
          <w:szCs w:val="28"/>
          <w:lang w:val="hu-HU"/>
        </w:rPr>
      </w:pPr>
      <w:r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posOffset>689610</wp:posOffset>
            </wp:positionH>
            <wp:positionV relativeFrom="paragraph">
              <wp:posOffset>6350</wp:posOffset>
            </wp:positionV>
            <wp:extent cx="1402080" cy="1402080"/>
            <wp:effectExtent l="0" t="0" r="7620" b="762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B04" w:rsidRPr="00563B04">
        <w:rPr>
          <w:b w:val="0"/>
          <w:caps w:val="0"/>
          <w:color w:val="BEAA56"/>
          <w:sz w:val="36"/>
          <w:szCs w:val="36"/>
          <w:lang w:val="hu-HU" w:bidi="hu"/>
        </w:rPr>
        <w:t>Reservation</w:t>
      </w:r>
      <w:r w:rsidR="00563B04">
        <w:rPr>
          <w:sz w:val="28"/>
          <w:szCs w:val="28"/>
          <w:lang w:val="hu-HU"/>
        </w:rPr>
        <w:t xml:space="preserve"> </w:t>
      </w:r>
      <w:r w:rsidR="00563B04" w:rsidRPr="00563B04">
        <w:rPr>
          <w:b w:val="0"/>
          <w:caps w:val="0"/>
          <w:color w:val="BEAA56"/>
          <w:sz w:val="36"/>
          <w:szCs w:val="36"/>
          <w:lang w:val="hu-HU" w:bidi="hu"/>
        </w:rPr>
        <w:t>tábla</w:t>
      </w:r>
    </w:p>
    <w:p w:rsidR="00563B04" w:rsidRPr="00563B04" w:rsidRDefault="00563B04" w:rsidP="00563B04">
      <w:pPr>
        <w:pStyle w:val="Listaszerbekezds"/>
        <w:numPr>
          <w:ilvl w:val="0"/>
          <w:numId w:val="44"/>
        </w:numPr>
        <w:spacing w:after="0" w:line="240" w:lineRule="auto"/>
        <w:rPr>
          <w:rFonts w:ascii="Arial" w:hAnsi="Arial" w:cs="Arial"/>
          <w:sz w:val="36"/>
          <w:szCs w:val="28"/>
          <w:lang w:val="hu-HU"/>
        </w:rPr>
      </w:pPr>
      <w:r w:rsidRPr="00563B04">
        <w:rPr>
          <w:rFonts w:ascii="Arial" w:hAnsi="Arial" w:cs="Arial"/>
          <w:color w:val="000000"/>
          <w:kern w:val="0"/>
          <w:sz w:val="22"/>
          <w:szCs w:val="19"/>
          <w:lang w:val="hu-HU"/>
        </w:rPr>
        <w:t>selectByGuestName</w:t>
      </w:r>
      <w:r w:rsidRPr="00563B04">
        <w:rPr>
          <w:rFonts w:ascii="Arial" w:hAnsi="Arial" w:cs="Arial"/>
          <w:color w:val="000000"/>
          <w:kern w:val="0"/>
          <w:sz w:val="22"/>
          <w:szCs w:val="19"/>
          <w:lang w:val="hu-HU"/>
        </w:rPr>
        <w:t>: A reservation táblából azokat a rekordokat listázza ki, amelyeknek a CustomerID-je megegyezik a paraméterben kapott név CustomerID-jával.</w:t>
      </w:r>
    </w:p>
    <w:p w:rsidR="00563B04" w:rsidRPr="00563B04" w:rsidRDefault="00563B04" w:rsidP="00563B04">
      <w:pPr>
        <w:pStyle w:val="Listaszerbekezds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/>
          <w:kern w:val="0"/>
          <w:sz w:val="22"/>
          <w:szCs w:val="19"/>
          <w:lang w:val="hu-HU"/>
        </w:rPr>
      </w:pPr>
      <w:r w:rsidRPr="00563B04">
        <w:rPr>
          <w:rFonts w:ascii="Arial" w:hAnsi="Arial" w:cs="Arial"/>
          <w:color w:val="000000"/>
          <w:kern w:val="0"/>
          <w:sz w:val="22"/>
          <w:szCs w:val="19"/>
          <w:lang w:val="hu-HU"/>
        </w:rPr>
        <w:t>delete: Kitörli azt a rekordot ameliyk ID-je megegyezik a paramérerben kapott ID-val.</w:t>
      </w:r>
    </w:p>
    <w:p w:rsidR="00563B04" w:rsidRPr="00563B04" w:rsidRDefault="00563B04" w:rsidP="00563B04">
      <w:pPr>
        <w:pStyle w:val="Listaszerbekezds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/>
          <w:kern w:val="0"/>
          <w:sz w:val="22"/>
          <w:szCs w:val="19"/>
          <w:lang w:val="hu-HU"/>
        </w:rPr>
      </w:pPr>
      <w:r w:rsidRPr="00563B04">
        <w:rPr>
          <w:rFonts w:ascii="Arial" w:hAnsi="Arial" w:cs="Arial"/>
          <w:color w:val="000000"/>
          <w:kern w:val="0"/>
          <w:sz w:val="22"/>
          <w:szCs w:val="19"/>
          <w:lang w:val="hu-HU"/>
        </w:rPr>
        <w:t>insert: Hozzáad egy új foglalást a reservation táblához.</w:t>
      </w:r>
    </w:p>
    <w:p w:rsidR="00563B04" w:rsidRPr="00563B04" w:rsidRDefault="00563B04" w:rsidP="00563B04">
      <w:pPr>
        <w:pStyle w:val="Listaszerbekezds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/>
          <w:kern w:val="0"/>
          <w:sz w:val="22"/>
          <w:szCs w:val="19"/>
          <w:lang w:val="hu-HU"/>
        </w:rPr>
      </w:pPr>
      <w:r w:rsidRPr="00563B04">
        <w:rPr>
          <w:rFonts w:ascii="Arial" w:hAnsi="Arial" w:cs="Arial"/>
          <w:color w:val="000000"/>
          <w:kern w:val="0"/>
          <w:sz w:val="22"/>
          <w:szCs w:val="19"/>
          <w:lang w:val="hu-HU"/>
        </w:rPr>
        <w:t>update: Lefrissíti a megadott szoba adatait.</w:t>
      </w:r>
    </w:p>
    <w:p w:rsidR="00563B04" w:rsidRDefault="00563B04" w:rsidP="00563B04">
      <w:pPr>
        <w:pStyle w:val="Listaszerbekezds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/>
          <w:kern w:val="0"/>
          <w:sz w:val="22"/>
          <w:szCs w:val="19"/>
          <w:lang w:val="hu-HU"/>
        </w:rPr>
      </w:pPr>
      <w:r w:rsidRPr="00563B04">
        <w:rPr>
          <w:rFonts w:ascii="Arial" w:hAnsi="Arial" w:cs="Arial"/>
          <w:color w:val="000000"/>
          <w:kern w:val="0"/>
          <w:sz w:val="22"/>
          <w:szCs w:val="19"/>
          <w:lang w:val="hu-HU"/>
        </w:rPr>
        <w:t>updateCheckedin</w:t>
      </w:r>
      <w:r w:rsidRPr="00563B04">
        <w:rPr>
          <w:rFonts w:ascii="Arial" w:hAnsi="Arial" w:cs="Arial"/>
          <w:color w:val="000000"/>
          <w:kern w:val="0"/>
          <w:sz w:val="22"/>
          <w:szCs w:val="19"/>
          <w:lang w:val="hu-HU"/>
        </w:rPr>
        <w:t>: A vendég érkezésekor és t</w:t>
      </w:r>
      <w:r>
        <w:rPr>
          <w:rFonts w:ascii="Arial" w:hAnsi="Arial" w:cs="Arial"/>
          <w:color w:val="000000"/>
          <w:kern w:val="0"/>
          <w:sz w:val="22"/>
          <w:szCs w:val="19"/>
          <w:lang w:val="hu-HU"/>
        </w:rPr>
        <w:t>ávozásakor, megváltoztatja az Is</w:t>
      </w:r>
      <w:r w:rsidRPr="00563B04">
        <w:rPr>
          <w:rFonts w:ascii="Arial" w:hAnsi="Arial" w:cs="Arial"/>
          <w:color w:val="000000"/>
          <w:kern w:val="0"/>
          <w:sz w:val="22"/>
          <w:szCs w:val="19"/>
          <w:lang w:val="hu-HU"/>
        </w:rPr>
        <w:t>CheckedIn mező értékét a paraméterben kapott értékre</w:t>
      </w:r>
      <w:r w:rsidR="005E28FB">
        <w:rPr>
          <w:rFonts w:ascii="Arial" w:hAnsi="Arial" w:cs="Arial"/>
          <w:color w:val="000000"/>
          <w:kern w:val="0"/>
          <w:sz w:val="22"/>
          <w:szCs w:val="19"/>
          <w:lang w:val="hu-HU"/>
        </w:rPr>
        <w:t>.</w:t>
      </w:r>
      <w:bookmarkStart w:id="0" w:name="_GoBack"/>
      <w:bookmarkEnd w:id="0"/>
    </w:p>
    <w:p w:rsidR="00563B04" w:rsidRDefault="00563B04" w:rsidP="00563B04">
      <w:pPr>
        <w:pStyle w:val="Cmsor1"/>
        <w:spacing w:before="0"/>
        <w:rPr>
          <w:b w:val="0"/>
          <w:caps w:val="0"/>
          <w:color w:val="BEAA56"/>
          <w:sz w:val="36"/>
          <w:szCs w:val="36"/>
          <w:lang w:val="hu-HU" w:bidi="hu"/>
        </w:rPr>
      </w:pPr>
      <w:r w:rsidRPr="00563B04">
        <w:rPr>
          <w:b w:val="0"/>
          <w:caps w:val="0"/>
          <w:color w:val="BEAA56"/>
          <w:sz w:val="36"/>
          <w:szCs w:val="36"/>
          <w:lang w:val="hu-HU" w:bidi="hu"/>
        </w:rPr>
        <w:t>Room tábla</w:t>
      </w:r>
    </w:p>
    <w:p w:rsidR="00563B04" w:rsidRDefault="00563B04" w:rsidP="00563B04">
      <w:pPr>
        <w:pStyle w:val="Listaszerbekezds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/>
          <w:kern w:val="0"/>
          <w:sz w:val="22"/>
          <w:szCs w:val="19"/>
          <w:lang w:val="hu-HU"/>
        </w:rPr>
      </w:pPr>
      <w:r w:rsidRPr="00563B04">
        <w:rPr>
          <w:rFonts w:ascii="Arial" w:hAnsi="Arial" w:cs="Arial"/>
          <w:color w:val="000000"/>
          <w:kern w:val="0"/>
          <w:sz w:val="22"/>
          <w:szCs w:val="19"/>
          <w:lang w:val="hu-HU"/>
        </w:rPr>
        <w:t>selectAllRooms : Az összes szobát kilistázza</w:t>
      </w:r>
    </w:p>
    <w:p w:rsidR="00AF7B1C" w:rsidRPr="00AF7B1C" w:rsidRDefault="00AF7B1C" w:rsidP="00563B04">
      <w:pPr>
        <w:pStyle w:val="Listaszerbekezds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/>
          <w:kern w:val="0"/>
          <w:sz w:val="22"/>
          <w:szCs w:val="19"/>
          <w:lang w:val="hu-HU"/>
        </w:rPr>
      </w:pP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selectCorrectRoom</w:t>
      </w: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: Kilistázza azokat a szobákat, amelyek szabadok a megadott idő intervallumben és megfelelő a kapcitásuk</w:t>
      </w:r>
    </w:p>
    <w:p w:rsidR="00AF7B1C" w:rsidRPr="00AF7B1C" w:rsidRDefault="00AF7B1C" w:rsidP="00563B04">
      <w:pPr>
        <w:pStyle w:val="Listaszerbekezds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/>
          <w:kern w:val="0"/>
          <w:sz w:val="22"/>
          <w:szCs w:val="19"/>
          <w:lang w:val="hu-HU"/>
        </w:rPr>
      </w:pP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selectRoomByID</w:t>
      </w: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: Azt a szopbát adja vissza, amelynek az ID-je megegyezik a paraméterben kapott ID-vel</w:t>
      </w:r>
    </w:p>
    <w:p w:rsidR="00AF7B1C" w:rsidRDefault="00AF7B1C" w:rsidP="00AF7B1C">
      <w:pPr>
        <w:pStyle w:val="Cmsor1"/>
        <w:spacing w:before="0"/>
        <w:rPr>
          <w:b w:val="0"/>
          <w:caps w:val="0"/>
          <w:color w:val="BEAA56"/>
          <w:sz w:val="36"/>
          <w:szCs w:val="36"/>
          <w:lang w:val="hu-HU" w:bidi="hu"/>
        </w:rPr>
      </w:pPr>
      <w:r w:rsidRPr="00AF7B1C">
        <w:rPr>
          <w:b w:val="0"/>
          <w:caps w:val="0"/>
          <w:color w:val="BEAA56"/>
          <w:sz w:val="36"/>
          <w:szCs w:val="36"/>
          <w:lang w:val="hu-HU" w:bidi="hu"/>
        </w:rPr>
        <w:t>ServiceType tábla</w:t>
      </w:r>
    </w:p>
    <w:p w:rsidR="00AF7B1C" w:rsidRDefault="00AF7B1C" w:rsidP="00AF7B1C">
      <w:pPr>
        <w:pStyle w:val="Listaszerbekezds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/>
          <w:kern w:val="0"/>
          <w:sz w:val="22"/>
          <w:szCs w:val="19"/>
          <w:lang w:val="hu-HU"/>
        </w:rPr>
      </w:pP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selectAllNames</w:t>
      </w: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:Kilistázza az egész táblát</w:t>
      </w:r>
      <w:r>
        <w:rPr>
          <w:rFonts w:ascii="Arial" w:hAnsi="Arial" w:cs="Arial"/>
          <w:color w:val="000000"/>
          <w:kern w:val="0"/>
          <w:sz w:val="22"/>
          <w:szCs w:val="19"/>
          <w:lang w:val="hu-HU"/>
        </w:rPr>
        <w:t>.</w:t>
      </w:r>
    </w:p>
    <w:p w:rsidR="00AF7B1C" w:rsidRPr="00AF7B1C" w:rsidRDefault="00AF7B1C" w:rsidP="00AF7B1C">
      <w:pPr>
        <w:pStyle w:val="Listaszerbekezds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/>
          <w:kern w:val="0"/>
          <w:sz w:val="22"/>
          <w:szCs w:val="19"/>
          <w:lang w:val="hu-HU"/>
        </w:rPr>
      </w:pP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selectIDbyName</w:t>
      </w: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: Név alapján visszad egy ServiceID-t.</w:t>
      </w:r>
    </w:p>
    <w:p w:rsidR="00AF7B1C" w:rsidRPr="00AF7B1C" w:rsidRDefault="00AF7B1C" w:rsidP="00AF7B1C">
      <w:pPr>
        <w:pStyle w:val="Listaszerbekezds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/>
          <w:kern w:val="0"/>
          <w:sz w:val="22"/>
          <w:szCs w:val="19"/>
          <w:lang w:val="hu-HU"/>
        </w:rPr>
      </w:pP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selectNameByID</w:t>
      </w: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: ID alapján visszaad egy ServiceType-t.</w:t>
      </w:r>
    </w:p>
    <w:p w:rsidR="00AF7B1C" w:rsidRPr="00AF7B1C" w:rsidRDefault="00AF7B1C" w:rsidP="00AF7B1C">
      <w:pPr>
        <w:pStyle w:val="Listaszerbekezds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/>
          <w:kern w:val="0"/>
          <w:sz w:val="22"/>
          <w:szCs w:val="19"/>
          <w:lang w:val="hu-HU"/>
        </w:rPr>
      </w:pP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selectPrice</w:t>
      </w: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:ID alapján visszaadja a megfelelő árat.</w:t>
      </w:r>
    </w:p>
    <w:p w:rsidR="00AF7B1C" w:rsidRDefault="00AF7B1C" w:rsidP="00AF7B1C">
      <w:pPr>
        <w:pStyle w:val="Cmsor1"/>
        <w:spacing w:before="0"/>
        <w:rPr>
          <w:b w:val="0"/>
          <w:caps w:val="0"/>
          <w:color w:val="BEAA56"/>
          <w:sz w:val="36"/>
          <w:szCs w:val="36"/>
          <w:lang w:val="hu-HU" w:bidi="hu"/>
        </w:rPr>
      </w:pPr>
      <w:r w:rsidRPr="00AF7B1C">
        <w:rPr>
          <w:b w:val="0"/>
          <w:caps w:val="0"/>
          <w:color w:val="BEAA56"/>
          <w:sz w:val="36"/>
          <w:szCs w:val="36"/>
          <w:lang w:val="hu-HU" w:bidi="hu"/>
        </w:rPr>
        <w:t>Customer tábla</w:t>
      </w:r>
    </w:p>
    <w:p w:rsidR="00AF7B1C" w:rsidRPr="00AF7B1C" w:rsidRDefault="00AF7B1C" w:rsidP="00AF7B1C">
      <w:pPr>
        <w:pStyle w:val="Listaszerbekezds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/>
          <w:kern w:val="0"/>
          <w:sz w:val="22"/>
          <w:szCs w:val="19"/>
          <w:lang w:val="hu-HU"/>
        </w:rPr>
      </w:pP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selectGuestNameByResID</w:t>
      </w: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: Visszaadja egy foglalás leadójának a nevét</w:t>
      </w:r>
      <w:r>
        <w:rPr>
          <w:rFonts w:ascii="Arial" w:hAnsi="Arial" w:cs="Arial"/>
          <w:color w:val="000000"/>
          <w:kern w:val="0"/>
          <w:sz w:val="22"/>
          <w:szCs w:val="19"/>
          <w:lang w:val="hu-HU"/>
        </w:rPr>
        <w:t>.</w:t>
      </w:r>
    </w:p>
    <w:p w:rsidR="00AF7B1C" w:rsidRPr="00AF7B1C" w:rsidRDefault="00AF7B1C" w:rsidP="00AF7B1C">
      <w:pPr>
        <w:pStyle w:val="Listaszerbekezds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/>
          <w:kern w:val="0"/>
          <w:sz w:val="22"/>
          <w:szCs w:val="19"/>
          <w:lang w:val="hu-HU"/>
        </w:rPr>
      </w:pP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selectGuestNames</w:t>
      </w: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: Visszaadja az egész Customer táblát</w:t>
      </w:r>
      <w:r>
        <w:rPr>
          <w:rFonts w:ascii="Arial" w:hAnsi="Arial" w:cs="Arial"/>
          <w:color w:val="000000"/>
          <w:kern w:val="0"/>
          <w:sz w:val="22"/>
          <w:szCs w:val="19"/>
          <w:lang w:val="hu-HU"/>
        </w:rPr>
        <w:t>.</w:t>
      </w:r>
    </w:p>
    <w:p w:rsidR="00AF7B1C" w:rsidRDefault="00AF7B1C" w:rsidP="00AF7B1C">
      <w:pPr>
        <w:pStyle w:val="Listaszerbekezds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/>
          <w:kern w:val="0"/>
          <w:sz w:val="22"/>
          <w:szCs w:val="19"/>
          <w:lang w:val="hu-HU"/>
        </w:rPr>
      </w:pP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insert</w:t>
      </w:r>
      <w:r>
        <w:rPr>
          <w:rFonts w:ascii="Arial" w:hAnsi="Arial" w:cs="Arial"/>
          <w:color w:val="000000"/>
          <w:kern w:val="0"/>
          <w:sz w:val="22"/>
          <w:szCs w:val="19"/>
          <w:lang w:val="hu-HU"/>
        </w:rPr>
        <w:t xml:space="preserve">: Beszúr </w:t>
      </w: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egy új customer-t</w:t>
      </w:r>
      <w:r>
        <w:rPr>
          <w:rFonts w:ascii="Arial" w:hAnsi="Arial" w:cs="Arial"/>
          <w:color w:val="000000"/>
          <w:kern w:val="0"/>
          <w:sz w:val="22"/>
          <w:szCs w:val="19"/>
          <w:lang w:val="hu-HU"/>
        </w:rPr>
        <w:t>.</w:t>
      </w:r>
    </w:p>
    <w:p w:rsidR="00AF7B1C" w:rsidRPr="00AF7B1C" w:rsidRDefault="00AF7B1C" w:rsidP="00AF7B1C">
      <w:pPr>
        <w:spacing w:after="0" w:line="240" w:lineRule="auto"/>
        <w:rPr>
          <w:rFonts w:ascii="Arial" w:hAnsi="Arial" w:cs="Arial"/>
          <w:color w:val="000000"/>
          <w:kern w:val="0"/>
          <w:sz w:val="22"/>
          <w:szCs w:val="19"/>
          <w:lang w:val="hu-HU"/>
        </w:rPr>
      </w:pPr>
      <w:r>
        <w:rPr>
          <w:rFonts w:ascii="Arial" w:hAnsi="Arial" w:cs="Arial"/>
          <w:color w:val="000000"/>
          <w:kern w:val="0"/>
          <w:sz w:val="22"/>
          <w:szCs w:val="19"/>
          <w:lang w:val="hu-HU"/>
        </w:rPr>
        <w:t>CashRegister Tábla</w:t>
      </w:r>
    </w:p>
    <w:p w:rsidR="00AF7B1C" w:rsidRPr="00AF7B1C" w:rsidRDefault="00AF7B1C" w:rsidP="00AF7B1C">
      <w:pPr>
        <w:pStyle w:val="Listaszerbekezds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/>
          <w:kern w:val="0"/>
          <w:sz w:val="22"/>
          <w:szCs w:val="19"/>
          <w:lang w:val="hu-HU"/>
        </w:rPr>
      </w:pP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insert</w:t>
      </w: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:</w:t>
      </w:r>
      <w:r>
        <w:rPr>
          <w:rFonts w:ascii="Arial" w:hAnsi="Arial" w:cs="Arial"/>
          <w:color w:val="000000"/>
          <w:kern w:val="0"/>
          <w:sz w:val="22"/>
          <w:szCs w:val="19"/>
          <w:lang w:val="hu-HU"/>
        </w:rPr>
        <w:t xml:space="preserve"> </w:t>
      </w: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Beszúr egy új rekordot</w:t>
      </w:r>
    </w:p>
    <w:p w:rsidR="00AF7B1C" w:rsidRPr="00AF7B1C" w:rsidRDefault="00AF7B1C" w:rsidP="00AF7B1C">
      <w:pPr>
        <w:pStyle w:val="Listaszerbekezds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/>
          <w:kern w:val="0"/>
          <w:sz w:val="22"/>
          <w:szCs w:val="19"/>
          <w:lang w:val="hu-HU"/>
        </w:rPr>
      </w:pP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select</w:t>
      </w:r>
      <w:r w:rsidRPr="00AF7B1C">
        <w:rPr>
          <w:rFonts w:ascii="Arial" w:hAnsi="Arial" w:cs="Arial"/>
          <w:color w:val="000000"/>
          <w:kern w:val="0"/>
          <w:sz w:val="22"/>
          <w:szCs w:val="19"/>
          <w:lang w:val="hu-HU"/>
        </w:rPr>
        <w:t>: Visszaadja az összes rekordot</w:t>
      </w:r>
    </w:p>
    <w:sectPr w:rsidR="00AF7B1C" w:rsidRPr="00AF7B1C" w:rsidSect="00F97FCA">
      <w:headerReference w:type="default" r:id="rId9"/>
      <w:footerReference w:type="default" r:id="rId10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C20" w:rsidRDefault="00236C20">
      <w:pPr>
        <w:spacing w:after="0" w:line="240" w:lineRule="auto"/>
      </w:pPr>
      <w:r>
        <w:separator/>
      </w:r>
    </w:p>
  </w:endnote>
  <w:endnote w:type="continuationSeparator" w:id="0">
    <w:p w:rsidR="00236C20" w:rsidRDefault="00236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FE" w:rsidRPr="00F97FCA" w:rsidRDefault="00B6326A" w:rsidP="00E11730">
    <w:pPr>
      <w:pStyle w:val="llb"/>
      <w:rPr>
        <w:lang w:val="hu-HU"/>
      </w:rPr>
    </w:pPr>
    <w:r w:rsidRPr="00F97FCA">
      <w:rPr>
        <w:sz w:val="20"/>
        <w:szCs w:val="20"/>
        <w:lang w:val="hu-HU" w:bidi="hu"/>
      </w:rPr>
      <w:fldChar w:fldCharType="begin"/>
    </w:r>
    <w:r w:rsidRPr="00F97FCA">
      <w:rPr>
        <w:lang w:val="hu-HU" w:bidi="hu"/>
      </w:rPr>
      <w:instrText xml:space="preserve"> PAGE   \* MERGEFORMAT </w:instrText>
    </w:r>
    <w:r w:rsidRPr="00F97FCA">
      <w:rPr>
        <w:sz w:val="20"/>
        <w:szCs w:val="20"/>
        <w:lang w:val="hu-HU" w:bidi="hu"/>
      </w:rPr>
      <w:fldChar w:fldCharType="separate"/>
    </w:r>
    <w:r w:rsidR="00756207" w:rsidRPr="00756207">
      <w:rPr>
        <w:noProof/>
        <w:sz w:val="24"/>
        <w:szCs w:val="24"/>
        <w:lang w:val="hu-HU" w:bidi="hu"/>
      </w:rPr>
      <w:t>2</w:t>
    </w:r>
    <w:r w:rsidRPr="00F97FCA">
      <w:rPr>
        <w:noProof/>
        <w:sz w:val="24"/>
        <w:szCs w:val="24"/>
        <w:lang w:val="hu-HU" w:bidi="hu"/>
      </w:rPr>
      <w:fldChar w:fldCharType="end"/>
    </w:r>
    <w:r w:rsidRPr="00F97FCA">
      <w:rPr>
        <w:lang w:val="hu-HU" w:bidi="hu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C20" w:rsidRDefault="00236C20">
      <w:pPr>
        <w:spacing w:after="0" w:line="240" w:lineRule="auto"/>
      </w:pPr>
      <w:r>
        <w:separator/>
      </w:r>
    </w:p>
  </w:footnote>
  <w:footnote w:type="continuationSeparator" w:id="0">
    <w:p w:rsidR="00236C20" w:rsidRDefault="00236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hu-HU"/>
      </w:rPr>
      <w:alias w:val="Az Ön neve:"/>
      <w:tag w:val="Az Ön neve:"/>
      <w:id w:val="1339115612"/>
      <w:placeholder>
        <w:docPart w:val="AED2C21BFF7048A0812BC516FFB08E02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:rsidR="00BB0EFE" w:rsidRPr="00F97FCA" w:rsidRDefault="00563B04" w:rsidP="00E11730">
        <w:pPr>
          <w:pStyle w:val="lfej"/>
          <w:rPr>
            <w:lang w:val="hu-HU"/>
          </w:rPr>
        </w:pPr>
        <w:r>
          <w:rPr>
            <w:lang w:val="hu-HU"/>
          </w:rPr>
          <w:t>Peaceful Paradise API-k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Felsorol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Felsorol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Felsorol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Felsorol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0BEA4DF0"/>
    <w:multiLevelType w:val="hybridMultilevel"/>
    <w:tmpl w:val="5FA47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E467E6"/>
    <w:multiLevelType w:val="hybridMultilevel"/>
    <w:tmpl w:val="60F861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42D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E95F5C"/>
    <w:multiLevelType w:val="hybridMultilevel"/>
    <w:tmpl w:val="1A047F3C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B17A9B"/>
    <w:multiLevelType w:val="multilevel"/>
    <w:tmpl w:val="0409001D"/>
    <w:styleLink w:val="Medinlistastlus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9D3756"/>
    <w:multiLevelType w:val="hybridMultilevel"/>
    <w:tmpl w:val="2D8240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80A5B"/>
    <w:multiLevelType w:val="hybridMultilevel"/>
    <w:tmpl w:val="07B627E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F1EB3"/>
    <w:multiLevelType w:val="hybridMultilevel"/>
    <w:tmpl w:val="00A039C6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0845781"/>
    <w:multiLevelType w:val="hybridMultilevel"/>
    <w:tmpl w:val="4C4EA9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83727E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0313FBD"/>
    <w:multiLevelType w:val="hybridMultilevel"/>
    <w:tmpl w:val="EF680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D34BB"/>
    <w:multiLevelType w:val="hybridMultilevel"/>
    <w:tmpl w:val="61E889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84A33"/>
    <w:multiLevelType w:val="hybridMultilevel"/>
    <w:tmpl w:val="ABBA9EA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695629"/>
    <w:multiLevelType w:val="hybridMultilevel"/>
    <w:tmpl w:val="4F54DE6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E56AC6"/>
    <w:multiLevelType w:val="multilevel"/>
    <w:tmpl w:val="93107932"/>
    <w:lvl w:ilvl="0">
      <w:start w:val="1"/>
      <w:numFmt w:val="bullet"/>
      <w:pStyle w:val="Felsorols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25" w15:restartNumberingAfterBreak="0">
    <w:nsid w:val="6BA2051E"/>
    <w:multiLevelType w:val="hybridMultilevel"/>
    <w:tmpl w:val="060421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D0959"/>
    <w:multiLevelType w:val="multilevel"/>
    <w:tmpl w:val="04090023"/>
    <w:styleLink w:val="Cikkelyrsz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39D10DE"/>
    <w:multiLevelType w:val="multilevel"/>
    <w:tmpl w:val="D00856FE"/>
    <w:lvl w:ilvl="0">
      <w:start w:val="1"/>
      <w:numFmt w:val="decimal"/>
      <w:pStyle w:val="Szmozottlist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3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2"/>
  </w:num>
  <w:num w:numId="12">
    <w:abstractNumId w:val="18"/>
  </w:num>
  <w:num w:numId="13">
    <w:abstractNumId w:val="27"/>
  </w:num>
  <w:num w:numId="14">
    <w:abstractNumId w:val="13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2"/>
  </w:num>
  <w:num w:numId="20">
    <w:abstractNumId w:val="18"/>
  </w:num>
  <w:num w:numId="21">
    <w:abstractNumId w:val="13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2"/>
  </w:num>
  <w:num w:numId="27">
    <w:abstractNumId w:val="18"/>
  </w:num>
  <w:num w:numId="28">
    <w:abstractNumId w:val="2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0"/>
  </w:num>
  <w:num w:numId="34">
    <w:abstractNumId w:val="19"/>
  </w:num>
  <w:num w:numId="35">
    <w:abstractNumId w:val="26"/>
  </w:num>
  <w:num w:numId="36">
    <w:abstractNumId w:val="17"/>
  </w:num>
  <w:num w:numId="37">
    <w:abstractNumId w:val="15"/>
  </w:num>
  <w:num w:numId="38">
    <w:abstractNumId w:val="9"/>
  </w:num>
  <w:num w:numId="39">
    <w:abstractNumId w:val="14"/>
  </w:num>
  <w:num w:numId="40">
    <w:abstractNumId w:val="8"/>
  </w:num>
  <w:num w:numId="41">
    <w:abstractNumId w:val="20"/>
  </w:num>
  <w:num w:numId="42">
    <w:abstractNumId w:val="25"/>
  </w:num>
  <w:num w:numId="43">
    <w:abstractNumId w:val="22"/>
  </w:num>
  <w:num w:numId="44">
    <w:abstractNumId w:val="23"/>
  </w:num>
  <w:num w:numId="45">
    <w:abstractNumId w:val="11"/>
  </w:num>
  <w:num w:numId="46">
    <w:abstractNumId w:val="21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3"/>
    <w:rsid w:val="00005D54"/>
    <w:rsid w:val="00033E38"/>
    <w:rsid w:val="00052794"/>
    <w:rsid w:val="00053AE8"/>
    <w:rsid w:val="00062134"/>
    <w:rsid w:val="000A6256"/>
    <w:rsid w:val="000D13BB"/>
    <w:rsid w:val="000E02E8"/>
    <w:rsid w:val="0014175D"/>
    <w:rsid w:val="00151612"/>
    <w:rsid w:val="00186A75"/>
    <w:rsid w:val="001A563C"/>
    <w:rsid w:val="001E2630"/>
    <w:rsid w:val="001E4181"/>
    <w:rsid w:val="001F3C28"/>
    <w:rsid w:val="002059F6"/>
    <w:rsid w:val="00214A7C"/>
    <w:rsid w:val="00230AB1"/>
    <w:rsid w:val="00236B67"/>
    <w:rsid w:val="00236C20"/>
    <w:rsid w:val="00245E9D"/>
    <w:rsid w:val="00265022"/>
    <w:rsid w:val="002713D7"/>
    <w:rsid w:val="002905B3"/>
    <w:rsid w:val="002E3B8A"/>
    <w:rsid w:val="003028A6"/>
    <w:rsid w:val="00335F2B"/>
    <w:rsid w:val="00390589"/>
    <w:rsid w:val="003C6B98"/>
    <w:rsid w:val="003C79E0"/>
    <w:rsid w:val="00495414"/>
    <w:rsid w:val="004B0843"/>
    <w:rsid w:val="004C1199"/>
    <w:rsid w:val="004C469D"/>
    <w:rsid w:val="00553F90"/>
    <w:rsid w:val="00563B04"/>
    <w:rsid w:val="005A369E"/>
    <w:rsid w:val="005B1E2E"/>
    <w:rsid w:val="005B40B5"/>
    <w:rsid w:val="005B7CDC"/>
    <w:rsid w:val="005C4B5B"/>
    <w:rsid w:val="005E28FB"/>
    <w:rsid w:val="005F34CA"/>
    <w:rsid w:val="00642C20"/>
    <w:rsid w:val="006579E9"/>
    <w:rsid w:val="006A419E"/>
    <w:rsid w:val="006B3EEA"/>
    <w:rsid w:val="00756207"/>
    <w:rsid w:val="007F5C21"/>
    <w:rsid w:val="008059DA"/>
    <w:rsid w:val="00857CFF"/>
    <w:rsid w:val="00860837"/>
    <w:rsid w:val="00864797"/>
    <w:rsid w:val="008D2AA6"/>
    <w:rsid w:val="0094211A"/>
    <w:rsid w:val="00946932"/>
    <w:rsid w:val="00965976"/>
    <w:rsid w:val="00970337"/>
    <w:rsid w:val="009B45CD"/>
    <w:rsid w:val="009D37FD"/>
    <w:rsid w:val="009E137C"/>
    <w:rsid w:val="009F28EC"/>
    <w:rsid w:val="009F397F"/>
    <w:rsid w:val="00A00F50"/>
    <w:rsid w:val="00A051F6"/>
    <w:rsid w:val="00A16CC2"/>
    <w:rsid w:val="00A26567"/>
    <w:rsid w:val="00A47A45"/>
    <w:rsid w:val="00AC7A90"/>
    <w:rsid w:val="00AE3DAE"/>
    <w:rsid w:val="00AF7B1C"/>
    <w:rsid w:val="00B04B3F"/>
    <w:rsid w:val="00B062E8"/>
    <w:rsid w:val="00B248E7"/>
    <w:rsid w:val="00B55F63"/>
    <w:rsid w:val="00B6326A"/>
    <w:rsid w:val="00BB0EFE"/>
    <w:rsid w:val="00BB2499"/>
    <w:rsid w:val="00C104FC"/>
    <w:rsid w:val="00C16D37"/>
    <w:rsid w:val="00C6084A"/>
    <w:rsid w:val="00C92F5F"/>
    <w:rsid w:val="00CC6725"/>
    <w:rsid w:val="00D40BA1"/>
    <w:rsid w:val="00E0071A"/>
    <w:rsid w:val="00E11730"/>
    <w:rsid w:val="00E225B6"/>
    <w:rsid w:val="00E645E1"/>
    <w:rsid w:val="00EC6A8D"/>
    <w:rsid w:val="00EC7E3A"/>
    <w:rsid w:val="00ED756E"/>
    <w:rsid w:val="00F56F51"/>
    <w:rsid w:val="00F633BC"/>
    <w:rsid w:val="00F96D51"/>
    <w:rsid w:val="00F97FCA"/>
    <w:rsid w:val="00FC59C6"/>
    <w:rsid w:val="00FF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50049A"/>
  <w15:docId w15:val="{9B74C971-8574-49B6-AAEB-ECAB3D35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hu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97FCA"/>
    <w:rPr>
      <w:rFonts w:ascii="Tw Cen MT" w:hAnsi="Tw Cen MT"/>
    </w:rPr>
  </w:style>
  <w:style w:type="paragraph" w:styleId="Cmsor1">
    <w:name w:val="heading 1"/>
    <w:basedOn w:val="Norml"/>
    <w:link w:val="Cmsor1Char"/>
    <w:uiPriority w:val="9"/>
    <w:qFormat/>
    <w:rsid w:val="00F97FCA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F97FCA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97FCA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rsid w:val="00F97FCA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rsid w:val="00F97FCA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rsid w:val="00F97FCA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rsid w:val="00F97FCA"/>
    <w:pPr>
      <w:spacing w:after="0"/>
      <w:outlineLvl w:val="6"/>
    </w:pPr>
    <w:rPr>
      <w:smallCaps/>
      <w:color w:val="000000" w:themeColor="text1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rsid w:val="00F97FCA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rsid w:val="00F97FCA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1"/>
    <w:rsid w:val="00F97FCA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rodalomjegyzk">
    <w:name w:val="Bibliography"/>
    <w:basedOn w:val="Norml"/>
    <w:next w:val="Norml"/>
    <w:uiPriority w:val="37"/>
    <w:semiHidden/>
    <w:unhideWhenUsed/>
    <w:rsid w:val="00F97FCA"/>
  </w:style>
  <w:style w:type="paragraph" w:styleId="Szvegblokk">
    <w:name w:val="Block Text"/>
    <w:basedOn w:val="Norml"/>
    <w:uiPriority w:val="40"/>
    <w:semiHidden/>
    <w:unhideWhenUsed/>
    <w:rsid w:val="00F97FC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Szvegtrzs">
    <w:name w:val="Body Text"/>
    <w:basedOn w:val="Norml"/>
    <w:link w:val="SzvegtrzsChar"/>
    <w:uiPriority w:val="99"/>
    <w:semiHidden/>
    <w:unhideWhenUsed/>
    <w:rsid w:val="00F97FCA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F97FCA"/>
    <w:rPr>
      <w:rFonts w:ascii="Tw Cen MT" w:hAnsi="Tw Cen M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97FCA"/>
    <w:rPr>
      <w:rFonts w:ascii="Tahoma" w:hAnsi="Tahoma" w:cs="Tahoma"/>
      <w:sz w:val="22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97FCA"/>
    <w:rPr>
      <w:rFonts w:ascii="Tahoma" w:hAnsi="Tahoma" w:cs="Tahoma"/>
      <w:sz w:val="22"/>
      <w:szCs w:val="16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F97FCA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F97FCA"/>
    <w:rPr>
      <w:rFonts w:ascii="Tw Cen MT" w:hAnsi="Tw Cen MT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F97FCA"/>
    <w:pPr>
      <w:spacing w:after="120"/>
    </w:pPr>
    <w:rPr>
      <w:sz w:val="22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F97FCA"/>
    <w:rPr>
      <w:rFonts w:ascii="Tw Cen MT" w:hAnsi="Tw Cen MT"/>
      <w:sz w:val="22"/>
      <w:szCs w:val="16"/>
    </w:rPr>
  </w:style>
  <w:style w:type="paragraph" w:styleId="llb">
    <w:name w:val="footer"/>
    <w:basedOn w:val="Norml"/>
    <w:link w:val="llbChar"/>
    <w:uiPriority w:val="99"/>
    <w:unhideWhenUsed/>
    <w:rsid w:val="00F97FCA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llbChar">
    <w:name w:val="Élőláb Char"/>
    <w:basedOn w:val="Bekezdsalapbettpusa"/>
    <w:link w:val="llb"/>
    <w:uiPriority w:val="99"/>
    <w:rsid w:val="00F97FCA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F97FCA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lfejChar">
    <w:name w:val="Élőfej Char"/>
    <w:basedOn w:val="Bekezdsalapbettpusa"/>
    <w:link w:val="lfej"/>
    <w:uiPriority w:val="99"/>
    <w:rsid w:val="00F97FCA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F97FCA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97FCA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97FCA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97FCA"/>
    <w:rPr>
      <w:rFonts w:ascii="Tw Cen MT" w:hAnsi="Tw Cen MT"/>
      <w:caps/>
      <w:spacing w:val="14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97FCA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97FCA"/>
    <w:rPr>
      <w:rFonts w:ascii="Tw Cen MT" w:hAnsi="Tw Cen MT"/>
      <w:b/>
      <w:color w:val="7B3C17" w:themeColor="accent2" w:themeShade="80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97FCA"/>
    <w:rPr>
      <w:rFonts w:ascii="Tw Cen MT" w:hAnsi="Tw Cen MT"/>
      <w:smallCaps/>
      <w:color w:val="000000" w:themeColor="text1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97FCA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97FCA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hivatkozs">
    <w:name w:val="Hyperlink"/>
    <w:basedOn w:val="Bekezdsalapbettpusa"/>
    <w:uiPriority w:val="99"/>
    <w:semiHidden/>
    <w:unhideWhenUsed/>
    <w:rsid w:val="00F97FCA"/>
    <w:rPr>
      <w:rFonts w:ascii="Tw Cen MT" w:hAnsi="Tw Cen MT"/>
      <w:color w:val="F7B615" w:themeColor="hyperlink"/>
      <w:u w:val="single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F97FCA"/>
    <w:rPr>
      <w:rFonts w:ascii="Tw Cen MT" w:hAnsi="Tw Cen MT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F97FCA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F97FCA"/>
    <w:rPr>
      <w:rFonts w:ascii="Tw Cen MT" w:hAnsi="Tw Cen MT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F97FCA"/>
    <w:rPr>
      <w:rFonts w:ascii="Tw Cen MT" w:hAnsi="Tw Cen MT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F97FCA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F97FCA"/>
    <w:rPr>
      <w:rFonts w:ascii="Tw Cen MT" w:hAnsi="Tw Cen MT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F97FCA"/>
    <w:pPr>
      <w:spacing w:after="120"/>
      <w:ind w:left="360"/>
    </w:pPr>
    <w:rPr>
      <w:sz w:val="22"/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F97FCA"/>
    <w:rPr>
      <w:rFonts w:ascii="Tw Cen MT" w:hAnsi="Tw Cen MT"/>
      <w:sz w:val="22"/>
      <w:szCs w:val="16"/>
    </w:rPr>
  </w:style>
  <w:style w:type="numbering" w:customStyle="1" w:styleId="Medinlistastlus">
    <w:name w:val="Medián listastílus"/>
    <w:uiPriority w:val="99"/>
    <w:rsid w:val="00F97FCA"/>
    <w:pPr>
      <w:numPr>
        <w:numId w:val="11"/>
      </w:numPr>
    </w:pPr>
  </w:style>
  <w:style w:type="character" w:styleId="Knyvcme">
    <w:name w:val="Book Title"/>
    <w:basedOn w:val="Bekezdsalapbettpusa"/>
    <w:uiPriority w:val="33"/>
    <w:semiHidden/>
    <w:unhideWhenUsed/>
    <w:qFormat/>
    <w:rsid w:val="00F97FCA"/>
    <w:rPr>
      <w:rFonts w:ascii="Tw Cen MT" w:hAnsi="Tw Cen MT"/>
      <w:b/>
      <w:bCs/>
      <w:i/>
      <w:iCs/>
      <w:spacing w:val="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97FCA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Aznneve">
    <w:name w:val="Az Ön neve"/>
    <w:basedOn w:val="Norml"/>
    <w:uiPriority w:val="1"/>
    <w:qFormat/>
    <w:rsid w:val="00F97FCA"/>
    <w:pPr>
      <w:spacing w:after="0"/>
    </w:pPr>
    <w:rPr>
      <w:color w:val="FFFFFF" w:themeColor="background1"/>
      <w:sz w:val="40"/>
    </w:rPr>
  </w:style>
  <w:style w:type="paragraph" w:styleId="Befejezs">
    <w:name w:val="Closing"/>
    <w:basedOn w:val="Norml"/>
    <w:link w:val="Befejez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F97FCA"/>
    <w:rPr>
      <w:rFonts w:ascii="Tw Cen MT" w:hAnsi="Tw Cen MT"/>
    </w:rPr>
  </w:style>
  <w:style w:type="table" w:styleId="Sznesrcs">
    <w:name w:val="Colorful Grid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Sznesrcs2jellszn">
    <w:name w:val="Colorful Grid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F97FCA"/>
    <w:pPr>
      <w:ind w:left="220" w:hanging="220"/>
    </w:pPr>
  </w:style>
  <w:style w:type="table" w:styleId="Sznesrcs3jellszn">
    <w:name w:val="Colorful Grid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cs4jellszn">
    <w:name w:val="Colorful Grid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J1">
    <w:name w:val="toc 1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J2">
    <w:name w:val="toc 2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J3">
    <w:name w:val="toc 3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J4">
    <w:name w:val="toc 4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J5">
    <w:name w:val="toc 5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J6">
    <w:name w:val="toc 6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J7">
    <w:name w:val="toc 7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J8">
    <w:name w:val="toc 8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J9">
    <w:name w:val="toc 9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tum">
    <w:name w:val="Date"/>
    <w:basedOn w:val="Norml"/>
    <w:link w:val="DtumChar"/>
    <w:uiPriority w:val="2"/>
    <w:qFormat/>
    <w:rsid w:val="00F97FCA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tumChar">
    <w:name w:val="Dátum Char"/>
    <w:basedOn w:val="Bekezdsalapbettpusa"/>
    <w:link w:val="Dtum"/>
    <w:uiPriority w:val="2"/>
    <w:rsid w:val="00F97FCA"/>
    <w:rPr>
      <w:rFonts w:ascii="Tw Cen MT" w:hAnsi="Tw Cen MT"/>
      <w:b/>
      <w:color w:val="FFFFFF" w:themeColor="background1"/>
    </w:rPr>
  </w:style>
  <w:style w:type="paragraph" w:customStyle="1" w:styleId="Prosllb">
    <w:name w:val="Páros élőláb"/>
    <w:basedOn w:val="Norml"/>
    <w:uiPriority w:val="39"/>
    <w:semiHidden/>
    <w:unhideWhenUsed/>
    <w:qFormat/>
    <w:rsid w:val="00F97FCA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Prosfejlc">
    <w:name w:val="Páros fejléc"/>
    <w:basedOn w:val="Norml"/>
    <w:uiPriority w:val="39"/>
    <w:semiHidden/>
    <w:unhideWhenUsed/>
    <w:qFormat/>
    <w:rsid w:val="00F97FCA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Kapcsolattartsiadatok">
    <w:name w:val="Kapcsolattartási adatok"/>
    <w:basedOn w:val="Norml"/>
    <w:uiPriority w:val="4"/>
    <w:qFormat/>
    <w:rsid w:val="00F97FCA"/>
    <w:pPr>
      <w:spacing w:after="0" w:line="240" w:lineRule="auto"/>
    </w:pPr>
  </w:style>
  <w:style w:type="table" w:styleId="Sznesrcs5jellszn">
    <w:name w:val="Colorful Grid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blzatrcsosvilgos">
    <w:name w:val="Grid Table Light"/>
    <w:basedOn w:val="Normltblzat"/>
    <w:uiPriority w:val="40"/>
    <w:rsid w:val="00F97F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znesrcs6jellszn">
    <w:name w:val="Colorful Grid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Szneslista">
    <w:name w:val="Colorful List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Szneslista2jellszn">
    <w:name w:val="Colorful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Szneslista3jellszn">
    <w:name w:val="Colorful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Szneslista4jellszn">
    <w:name w:val="Colorful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Szneslista5jellszn">
    <w:name w:val="Colorful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Szneslista6jellszn">
    <w:name w:val="Colorful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znesrnykols">
    <w:name w:val="Colorful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nykols4jellszn">
    <w:name w:val="Colorful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F97FCA"/>
    <w:rPr>
      <w:rFonts w:ascii="Tw Cen MT" w:hAnsi="Tw Cen MT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97FCA"/>
    <w:pPr>
      <w:spacing w:line="240" w:lineRule="auto"/>
    </w:pPr>
    <w:rPr>
      <w:sz w:val="22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97FCA"/>
    <w:rPr>
      <w:rFonts w:ascii="Tw Cen MT" w:hAnsi="Tw Cen MT"/>
      <w:sz w:val="22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97F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97FCA"/>
    <w:rPr>
      <w:rFonts w:ascii="Tw Cen MT" w:hAnsi="Tw Cen MT"/>
      <w:b/>
      <w:bCs/>
      <w:sz w:val="22"/>
      <w:szCs w:val="20"/>
    </w:rPr>
  </w:style>
  <w:style w:type="table" w:styleId="Sttlista">
    <w:name w:val="Dark List"/>
    <w:basedOn w:val="Normltblzat"/>
    <w:uiPriority w:val="40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Sttlista2jellszn">
    <w:name w:val="Dark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Sttlista3jellszn">
    <w:name w:val="Dark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Sttlista4jellszn">
    <w:name w:val="Dark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Sttlista5jellszn">
    <w:name w:val="Dark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Sttlista6jellszn">
    <w:name w:val="Dark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kumentumtrkp">
    <w:name w:val="Document Map"/>
    <w:basedOn w:val="Norml"/>
    <w:link w:val="DokumentumtrkpChar"/>
    <w:uiPriority w:val="99"/>
    <w:semiHidden/>
    <w:unhideWhenUsed/>
    <w:rsid w:val="00F97FCA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F97FCA"/>
    <w:rPr>
      <w:rFonts w:ascii="Segoe UI" w:hAnsi="Segoe UI" w:cs="Segoe UI"/>
      <w:sz w:val="22"/>
      <w:szCs w:val="16"/>
    </w:rPr>
  </w:style>
  <w:style w:type="paragraph" w:styleId="E-mailalrsa">
    <w:name w:val="E-mail Signature"/>
    <w:basedOn w:val="Norml"/>
    <w:link w:val="E-mailalrsaChar"/>
    <w:uiPriority w:val="99"/>
    <w:semiHidden/>
    <w:unhideWhenUsed/>
    <w:rsid w:val="00F97FCA"/>
    <w:pPr>
      <w:spacing w:after="0" w:line="240" w:lineRule="auto"/>
    </w:pPr>
  </w:style>
  <w:style w:type="character" w:customStyle="1" w:styleId="E-mailalrsaChar">
    <w:name w:val="E-mail aláírása Char"/>
    <w:basedOn w:val="Bekezdsalapbettpusa"/>
    <w:link w:val="E-mailalrsa"/>
    <w:uiPriority w:val="99"/>
    <w:semiHidden/>
    <w:rsid w:val="00F97FCA"/>
    <w:rPr>
      <w:rFonts w:ascii="Tw Cen MT" w:hAnsi="Tw Cen MT"/>
    </w:rPr>
  </w:style>
  <w:style w:type="character" w:styleId="Kiemels">
    <w:name w:val="Emphasis"/>
    <w:basedOn w:val="Bekezdsalapbettpusa"/>
    <w:uiPriority w:val="20"/>
    <w:semiHidden/>
    <w:unhideWhenUsed/>
    <w:qFormat/>
    <w:rsid w:val="00F97FCA"/>
    <w:rPr>
      <w:rFonts w:ascii="Tw Cen MT" w:hAnsi="Tw Cen MT"/>
      <w:i/>
      <w:iCs/>
    </w:rPr>
  </w:style>
  <w:style w:type="character" w:styleId="Vgjegyzet-hivatkozs">
    <w:name w:val="end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97FCA"/>
    <w:rPr>
      <w:rFonts w:ascii="Tw Cen MT" w:hAnsi="Tw Cen MT"/>
      <w:sz w:val="22"/>
      <w:szCs w:val="20"/>
    </w:rPr>
  </w:style>
  <w:style w:type="paragraph" w:styleId="Bortkcm">
    <w:name w:val="envelope address"/>
    <w:basedOn w:val="Norml"/>
    <w:uiPriority w:val="99"/>
    <w:semiHidden/>
    <w:unhideWhenUsed/>
    <w:rsid w:val="00F97FC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Feladcmebortkon">
    <w:name w:val="envelope return"/>
    <w:basedOn w:val="Norml"/>
    <w:uiPriority w:val="99"/>
    <w:semiHidden/>
    <w:unhideWhenUsed/>
    <w:rsid w:val="00F97FCA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F97FCA"/>
    <w:rPr>
      <w:rFonts w:ascii="Tw Cen MT" w:hAnsi="Tw Cen MT"/>
      <w:color w:val="704404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97FCA"/>
    <w:rPr>
      <w:rFonts w:ascii="Tw Cen MT" w:hAnsi="Tw Cen MT"/>
      <w:sz w:val="22"/>
      <w:szCs w:val="20"/>
    </w:rPr>
  </w:style>
  <w:style w:type="table" w:styleId="Tblzatrcsos1vilgos">
    <w:name w:val="Grid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3">
    <w:name w:val="Grid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character" w:styleId="HTML-mozaiksz">
    <w:name w:val="HTML Acronym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HTML-cm">
    <w:name w:val="HTML Address"/>
    <w:basedOn w:val="Norml"/>
    <w:link w:val="HTML-cmChar"/>
    <w:uiPriority w:val="99"/>
    <w:semiHidden/>
    <w:unhideWhenUsed/>
    <w:rsid w:val="00F97FCA"/>
    <w:pPr>
      <w:spacing w:after="0"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F97FCA"/>
    <w:rPr>
      <w:rFonts w:ascii="Tw Cen MT" w:hAnsi="Tw Cen MT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definci">
    <w:name w:val="HTML Definition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97FCA"/>
    <w:rPr>
      <w:rFonts w:ascii="Consolas" w:hAnsi="Consolas"/>
      <w:sz w:val="22"/>
      <w:szCs w:val="20"/>
    </w:rPr>
  </w:style>
  <w:style w:type="character" w:styleId="HTML-minta">
    <w:name w:val="HTML Sample"/>
    <w:basedOn w:val="Bekezdsalapbettpusa"/>
    <w:uiPriority w:val="99"/>
    <w:semiHidden/>
    <w:unhideWhenUsed/>
    <w:rsid w:val="00F97FCA"/>
    <w:rPr>
      <w:rFonts w:ascii="Consolas" w:hAnsi="Consolas"/>
      <w:sz w:val="24"/>
      <w:szCs w:val="24"/>
    </w:rPr>
  </w:style>
  <w:style w:type="character" w:styleId="HTML-rgp">
    <w:name w:val="HTML Typewriter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vltoz">
    <w:name w:val="HTML Variabl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30" w:hanging="23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460" w:hanging="23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690" w:hanging="23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920" w:hanging="23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150" w:hanging="23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380" w:hanging="23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610" w:hanging="23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840" w:hanging="23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070" w:hanging="23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F97FCA"/>
    <w:rPr>
      <w:rFonts w:eastAsiaTheme="majorEastAsia" w:cstheme="majorBidi"/>
      <w:b/>
      <w:bCs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F97FCA"/>
    <w:rPr>
      <w:rFonts w:ascii="Tw Cen MT" w:hAnsi="Tw Cen MT"/>
      <w:i/>
      <w:iCs/>
      <w:color w:val="355D7E" w:themeColor="accent1" w:themeShade="80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F97FCA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F97FCA"/>
    <w:rPr>
      <w:rFonts w:ascii="Tw Cen MT" w:hAnsi="Tw Cen MT"/>
      <w:i/>
      <w:iCs/>
      <w:color w:val="355D7E" w:themeColor="accent1" w:themeShade="80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F97FCA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Vilgosrcs">
    <w:name w:val="Light Grid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Vilgosrcs2jellszn">
    <w:name w:val="Light Grid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Vilgosrcs3jellszn">
    <w:name w:val="Light Grid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Vilgosrcs4jellszn">
    <w:name w:val="Light Grid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Vilgosrcs5jellszn">
    <w:name w:val="Light Grid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Vilgosrcs6jellszn">
    <w:name w:val="Light Grid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Vilgoslista">
    <w:name w:val="Light List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Vilgoslista2jellszn">
    <w:name w:val="Light List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Vilgoslista3jellszn">
    <w:name w:val="Light List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Vilgoslista4jellszn">
    <w:name w:val="Light List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Vilgoslista5jellszn">
    <w:name w:val="Light List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Vilgoslista6jellszn">
    <w:name w:val="Light List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Vilgostnus">
    <w:name w:val="Light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Vilgosrnykols2jellszn">
    <w:name w:val="Light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Vilgosrnykols3jellszn">
    <w:name w:val="Light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Vilgosrnykols4jellszn">
    <w:name w:val="Light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Vilgosrnykols5jellszn">
    <w:name w:val="Light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Vilgosrnykols6jellszn">
    <w:name w:val="Light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Lista">
    <w:name w:val="List"/>
    <w:basedOn w:val="Norml"/>
    <w:uiPriority w:val="99"/>
    <w:semiHidden/>
    <w:unhideWhenUsed/>
    <w:rsid w:val="00F97FCA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F97FCA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F97FCA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F97FCA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F97FCA"/>
    <w:pPr>
      <w:ind w:left="1800" w:hanging="360"/>
      <w:contextualSpacing/>
    </w:pPr>
  </w:style>
  <w:style w:type="paragraph" w:styleId="Felsorols">
    <w:name w:val="List Bullet"/>
    <w:basedOn w:val="Norml"/>
    <w:uiPriority w:val="10"/>
    <w:qFormat/>
    <w:rsid w:val="00F97FCA"/>
    <w:pPr>
      <w:numPr>
        <w:numId w:val="28"/>
      </w:numPr>
    </w:pPr>
  </w:style>
  <w:style w:type="paragraph" w:styleId="Felsorols2">
    <w:name w:val="List Bullet 2"/>
    <w:basedOn w:val="Norml"/>
    <w:uiPriority w:val="36"/>
    <w:semiHidden/>
    <w:unhideWhenUsed/>
    <w:qFormat/>
    <w:rsid w:val="00F97FCA"/>
    <w:pPr>
      <w:numPr>
        <w:numId w:val="3"/>
      </w:numPr>
      <w:contextualSpacing/>
    </w:pPr>
  </w:style>
  <w:style w:type="paragraph" w:styleId="Felsorols3">
    <w:name w:val="List Bullet 3"/>
    <w:basedOn w:val="Norml"/>
    <w:uiPriority w:val="36"/>
    <w:semiHidden/>
    <w:unhideWhenUsed/>
    <w:qFormat/>
    <w:rsid w:val="00F97FCA"/>
    <w:pPr>
      <w:numPr>
        <w:numId w:val="5"/>
      </w:numPr>
      <w:contextualSpacing/>
    </w:pPr>
  </w:style>
  <w:style w:type="paragraph" w:styleId="Felsorols4">
    <w:name w:val="List Bullet 4"/>
    <w:basedOn w:val="Norml"/>
    <w:uiPriority w:val="36"/>
    <w:semiHidden/>
    <w:unhideWhenUsed/>
    <w:qFormat/>
    <w:rsid w:val="00F97FCA"/>
    <w:pPr>
      <w:numPr>
        <w:numId w:val="7"/>
      </w:numPr>
      <w:contextualSpacing/>
    </w:pPr>
  </w:style>
  <w:style w:type="paragraph" w:styleId="Felsorols5">
    <w:name w:val="List Bullet 5"/>
    <w:basedOn w:val="Norml"/>
    <w:uiPriority w:val="36"/>
    <w:semiHidden/>
    <w:unhideWhenUsed/>
    <w:qFormat/>
    <w:rsid w:val="00F97FCA"/>
    <w:pPr>
      <w:numPr>
        <w:numId w:val="9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F97FCA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F97FCA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F97FCA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F97FCA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F97FCA"/>
    <w:pPr>
      <w:spacing w:after="120"/>
      <w:ind w:left="1800"/>
      <w:contextualSpacing/>
    </w:pPr>
  </w:style>
  <w:style w:type="paragraph" w:styleId="Szmozottlista">
    <w:name w:val="List Number"/>
    <w:basedOn w:val="Norml"/>
    <w:uiPriority w:val="11"/>
    <w:qFormat/>
    <w:rsid w:val="00F97FCA"/>
    <w:pPr>
      <w:numPr>
        <w:numId w:val="13"/>
      </w:numPr>
    </w:pPr>
  </w:style>
  <w:style w:type="paragraph" w:styleId="Szmozottlista2">
    <w:name w:val="List Number 2"/>
    <w:basedOn w:val="Norml"/>
    <w:uiPriority w:val="99"/>
    <w:semiHidden/>
    <w:unhideWhenUsed/>
    <w:rsid w:val="00F97FCA"/>
    <w:pPr>
      <w:numPr>
        <w:numId w:val="29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F97FCA"/>
    <w:pPr>
      <w:numPr>
        <w:numId w:val="30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F97FCA"/>
    <w:pPr>
      <w:numPr>
        <w:numId w:val="31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F97FCA"/>
    <w:pPr>
      <w:numPr>
        <w:numId w:val="32"/>
      </w:numPr>
      <w:contextualSpacing/>
    </w:pPr>
  </w:style>
  <w:style w:type="table" w:styleId="Listaszertblzat1vilgos">
    <w:name w:val="List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2">
    <w:name w:val="List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3">
    <w:name w:val="List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szvege">
    <w:name w:val="macro"/>
    <w:link w:val="MakrszvegeChar"/>
    <w:uiPriority w:val="99"/>
    <w:semiHidden/>
    <w:unhideWhenUsed/>
    <w:rsid w:val="00F97F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F97FCA"/>
    <w:rPr>
      <w:rFonts w:ascii="Consolas" w:hAnsi="Consolas"/>
      <w:sz w:val="22"/>
      <w:szCs w:val="20"/>
    </w:rPr>
  </w:style>
  <w:style w:type="table" w:styleId="Kzepesrcs1">
    <w:name w:val="Medium Grid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zepesrcs12jellszn">
    <w:name w:val="Medium Grid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zepesrcs13jellszn">
    <w:name w:val="Medium Grid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zepesrcs14jellszn">
    <w:name w:val="Medium Grid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zepesrcs15jellszn">
    <w:name w:val="Medium Grid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zepesrcs16jellszn">
    <w:name w:val="Medium Grid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Kzepesrcs2">
    <w:name w:val="Medium Grid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Kzepesrcs32jellszn">
    <w:name w:val="Medium Grid 3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Kzepesrcs33jellszn">
    <w:name w:val="Medium Grid 3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Kzepesrcs34jellszn">
    <w:name w:val="Medium Grid 3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Kzepesrcs35jellszn">
    <w:name w:val="Medium Grid 3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Kzepesrcs36jellszn">
    <w:name w:val="Medium Grid 3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Kzepeslista1">
    <w:name w:val="Medium List 1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Kzepeslista12jellszn">
    <w:name w:val="Medium List 1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Kzepeslista13jellszn">
    <w:name w:val="Medium List 1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Kzepeslista14jellszn">
    <w:name w:val="Medium List 1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Kzepeslista15jellszn">
    <w:name w:val="Medium List 1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Kzepeslista16jellszn">
    <w:name w:val="Medium List 1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Kzepeslista2">
    <w:name w:val="Medium List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F97F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F97FCA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lWeb">
    <w:name w:val="Normal (Web)"/>
    <w:basedOn w:val="Norml"/>
    <w:uiPriority w:val="99"/>
    <w:semiHidden/>
    <w:unhideWhenUsed/>
    <w:rsid w:val="00F97FCA"/>
    <w:rPr>
      <w:rFonts w:ascii="Times New Roman" w:hAnsi="Times New Roman"/>
      <w:sz w:val="24"/>
      <w:szCs w:val="24"/>
    </w:rPr>
  </w:style>
  <w:style w:type="paragraph" w:styleId="Normlbehzs">
    <w:name w:val="Normal Indent"/>
    <w:basedOn w:val="Norml"/>
    <w:uiPriority w:val="99"/>
    <w:semiHidden/>
    <w:unhideWhenUsed/>
    <w:rsid w:val="00F97FCA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F97FCA"/>
    <w:pPr>
      <w:spacing w:after="0"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F97FCA"/>
    <w:rPr>
      <w:rFonts w:ascii="Tw Cen MT" w:hAnsi="Tw Cen MT"/>
    </w:rPr>
  </w:style>
  <w:style w:type="character" w:styleId="Oldalszm">
    <w:name w:val="page number"/>
    <w:basedOn w:val="Bekezdsalapbettpusa"/>
    <w:uiPriority w:val="99"/>
    <w:semiHidden/>
    <w:unhideWhenUsed/>
    <w:rsid w:val="00F97FCA"/>
    <w:rPr>
      <w:rFonts w:ascii="Tw Cen MT" w:hAnsi="Tw Cen MT"/>
    </w:rPr>
  </w:style>
  <w:style w:type="character" w:styleId="Helyrzszveg">
    <w:name w:val="Placeholder Text"/>
    <w:basedOn w:val="Bekezdsalapbettpusa"/>
    <w:uiPriority w:val="99"/>
    <w:semiHidden/>
    <w:rsid w:val="00F97FCA"/>
    <w:rPr>
      <w:rFonts w:ascii="Tw Cen MT" w:hAnsi="Tw Cen MT"/>
      <w:color w:val="595959" w:themeColor="text1" w:themeTint="A6"/>
    </w:rPr>
  </w:style>
  <w:style w:type="table" w:styleId="Tblzategyszer1">
    <w:name w:val="Plain Table 1"/>
    <w:basedOn w:val="Normltblzat"/>
    <w:uiPriority w:val="41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sakszveg">
    <w:name w:val="Plain Text"/>
    <w:basedOn w:val="Norml"/>
    <w:link w:val="Csakszveg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F97FCA"/>
    <w:rPr>
      <w:rFonts w:ascii="Consolas" w:hAnsi="Consolas"/>
      <w:sz w:val="22"/>
      <w:szCs w:val="2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F97FC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F97FCA"/>
    <w:rPr>
      <w:rFonts w:ascii="Tw Cen MT" w:hAnsi="Tw Cen MT"/>
      <w:i/>
      <w:iCs/>
      <w:color w:val="404040" w:themeColor="text1" w:themeTint="BF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F97FCA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F97FCA"/>
    <w:rPr>
      <w:rFonts w:ascii="Tw Cen MT" w:hAnsi="Tw Cen MT"/>
    </w:rPr>
  </w:style>
  <w:style w:type="paragraph" w:styleId="Alrs">
    <w:name w:val="Signature"/>
    <w:basedOn w:val="Norml"/>
    <w:link w:val="Alr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F97FCA"/>
    <w:rPr>
      <w:rFonts w:ascii="Tw Cen MT" w:hAnsi="Tw Cen MT"/>
    </w:rPr>
  </w:style>
  <w:style w:type="character" w:customStyle="1" w:styleId="SmartHyperlink">
    <w:name w:val="Smart Hyperlink"/>
    <w:basedOn w:val="Bekezdsalapbettpusa"/>
    <w:uiPriority w:val="99"/>
    <w:semiHidden/>
    <w:unhideWhenUsed/>
    <w:rsid w:val="00F97FCA"/>
    <w:rPr>
      <w:rFonts w:ascii="Tw Cen MT" w:hAnsi="Tw Cen MT"/>
      <w:u w:val="dotted"/>
    </w:rPr>
  </w:style>
  <w:style w:type="character" w:styleId="Kiemels2">
    <w:name w:val="Strong"/>
    <w:basedOn w:val="Bekezdsalapbettpusa"/>
    <w:uiPriority w:val="22"/>
    <w:semiHidden/>
    <w:unhideWhenUsed/>
    <w:qFormat/>
    <w:rsid w:val="00F97FCA"/>
    <w:rPr>
      <w:rFonts w:ascii="Tw Cen MT" w:hAnsi="Tw Cen MT"/>
      <w:b/>
      <w:bCs/>
    </w:rPr>
  </w:style>
  <w:style w:type="paragraph" w:styleId="Alcm">
    <w:name w:val="Subtitle"/>
    <w:basedOn w:val="Norml"/>
    <w:link w:val="AlcmChar"/>
    <w:uiPriority w:val="11"/>
    <w:semiHidden/>
    <w:unhideWhenUsed/>
    <w:qFormat/>
    <w:rsid w:val="00F97FCA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semiHidden/>
    <w:rsid w:val="00F97FCA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Finomkiemels">
    <w:name w:val="Subtle Emphasis"/>
    <w:basedOn w:val="Bekezdsalapbettpusa"/>
    <w:uiPriority w:val="19"/>
    <w:semiHidden/>
    <w:unhideWhenUsed/>
    <w:qFormat/>
    <w:rsid w:val="00F97FCA"/>
    <w:rPr>
      <w:rFonts w:ascii="Tw Cen MT" w:hAnsi="Tw Cen MT"/>
      <w:i/>
      <w:iCs/>
      <w:color w:val="404040" w:themeColor="text1" w:themeTint="BF"/>
    </w:rPr>
  </w:style>
  <w:style w:type="table" w:styleId="Trhatstblzat1">
    <w:name w:val="Table 3D effects 1"/>
    <w:basedOn w:val="Normltblzat"/>
    <w:uiPriority w:val="99"/>
    <w:semiHidden/>
    <w:unhideWhenUsed/>
    <w:rsid w:val="00F97F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F97F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F97F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F97F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F97F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F97F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F97F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F97F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F97F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F97F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F97F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F97F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F97F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F97F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F97F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F97F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1">
    <w:name w:val="Table List 1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F97F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F97FCA"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F97F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F97F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F97F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rsid w:val="00F97F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F97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F97F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F97F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rsid w:val="00F97F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m">
    <w:name w:val="Title"/>
    <w:basedOn w:val="Norml"/>
    <w:link w:val="CmChar"/>
    <w:uiPriority w:val="10"/>
    <w:semiHidden/>
    <w:unhideWhenUsed/>
    <w:qFormat/>
    <w:rsid w:val="00F97FC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semiHidden/>
    <w:rsid w:val="00F97FCA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Hivatkozsjegyzk-fej">
    <w:name w:val="toa heading"/>
    <w:basedOn w:val="Norml"/>
    <w:next w:val="Norml"/>
    <w:uiPriority w:val="99"/>
    <w:semiHidden/>
    <w:unhideWhenUsed/>
    <w:rsid w:val="00F97FCA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7FCA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F97FCA"/>
    <w:rPr>
      <w:rFonts w:ascii="Tw Cen MT" w:hAnsi="Tw Cen MT"/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unhideWhenUsed/>
    <w:qFormat/>
    <w:rsid w:val="00F97FCA"/>
    <w:pPr>
      <w:ind w:left="720"/>
      <w:contextualSpacing/>
    </w:pPr>
  </w:style>
  <w:style w:type="paragraph" w:styleId="Nincstrkz">
    <w:name w:val="No Spacing"/>
    <w:uiPriority w:val="99"/>
    <w:semiHidden/>
    <w:unhideWhenUsed/>
    <w:rsid w:val="00F97FCA"/>
    <w:pPr>
      <w:spacing w:after="0" w:line="240" w:lineRule="auto"/>
    </w:pPr>
    <w:rPr>
      <w:rFonts w:ascii="Tw Cen MT" w:hAnsi="Tw Cen MT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F97FCA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Nemlista"/>
    <w:uiPriority w:val="99"/>
    <w:semiHidden/>
    <w:unhideWhenUsed/>
    <w:rsid w:val="00F97FCA"/>
    <w:pPr>
      <w:numPr>
        <w:numId w:val="33"/>
      </w:numPr>
    </w:pPr>
  </w:style>
  <w:style w:type="numbering" w:styleId="1ai">
    <w:name w:val="Outline List 1"/>
    <w:basedOn w:val="Nemlista"/>
    <w:uiPriority w:val="99"/>
    <w:semiHidden/>
    <w:unhideWhenUsed/>
    <w:rsid w:val="00F97FCA"/>
    <w:pPr>
      <w:numPr>
        <w:numId w:val="34"/>
      </w:numPr>
    </w:pPr>
  </w:style>
  <w:style w:type="numbering" w:styleId="Cikkelyrsz">
    <w:name w:val="Outline List 3"/>
    <w:basedOn w:val="Nemlista"/>
    <w:uiPriority w:val="99"/>
    <w:semiHidden/>
    <w:unhideWhenUsed/>
    <w:rsid w:val="00F97F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man.david\AppData\Roaming\Microsoft\Templates\F&#233;nyk&#233;pes%20&#246;n&#233;letrajz%20(Medi&#225;n%20t&#233;m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02A25F95C54D739E1DB2AF93F51B5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EC471A2-9168-4D68-8D6F-36C0B9F2A3C3}"/>
      </w:docPartPr>
      <w:docPartBody>
        <w:p w:rsidR="00D55A66" w:rsidRDefault="003975AD">
          <w:pPr>
            <w:pStyle w:val="C702A25F95C54D739E1DB2AF93F51B50"/>
          </w:pPr>
          <w:r w:rsidRPr="00F97FCA">
            <w:rPr>
              <w:lang w:bidi="hu"/>
            </w:rPr>
            <w:t>Az Ön neve</w:t>
          </w:r>
        </w:p>
      </w:docPartBody>
    </w:docPart>
    <w:docPart>
      <w:docPartPr>
        <w:name w:val="AED2C21BFF7048A0812BC516FFB08E0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B7DC004-C754-4C7F-9BB3-906D7818CC3D}"/>
      </w:docPartPr>
      <w:docPartBody>
        <w:p w:rsidR="00D55A66" w:rsidRDefault="003975AD">
          <w:pPr>
            <w:pStyle w:val="AED2C21BFF7048A0812BC516FFB08E02"/>
          </w:pPr>
          <w:r w:rsidRPr="00F97FCA">
            <w:rPr>
              <w:lang w:bidi="hu"/>
            </w:rPr>
            <w:t>Célkitűzés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AD"/>
    <w:rsid w:val="003975AD"/>
    <w:rsid w:val="007C3DAD"/>
    <w:rsid w:val="00D5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702A25F95C54D739E1DB2AF93F51B50">
    <w:name w:val="C702A25F95C54D739E1DB2AF93F51B50"/>
  </w:style>
  <w:style w:type="paragraph" w:customStyle="1" w:styleId="9481C9A2E8244C22990DAD4747C47E59">
    <w:name w:val="9481C9A2E8244C22990DAD4747C47E59"/>
  </w:style>
  <w:style w:type="paragraph" w:customStyle="1" w:styleId="86C609877E964711B73D8595AF99F697">
    <w:name w:val="86C609877E964711B73D8595AF99F697"/>
  </w:style>
  <w:style w:type="paragraph" w:customStyle="1" w:styleId="4D52CF22D9D24694990A11B40300CFC6">
    <w:name w:val="4D52CF22D9D24694990A11B40300CFC6"/>
  </w:style>
  <w:style w:type="paragraph" w:customStyle="1" w:styleId="419C8F16A8D24C279CCBC15248CC3537">
    <w:name w:val="419C8F16A8D24C279CCBC15248CC3537"/>
  </w:style>
  <w:style w:type="paragraph" w:customStyle="1" w:styleId="D7EC8723DBB346A19349B33D2CAFE951">
    <w:name w:val="D7EC8723DBB346A19349B33D2CAFE951"/>
  </w:style>
  <w:style w:type="paragraph" w:customStyle="1" w:styleId="AED2C21BFF7048A0812BC516FFB08E02">
    <w:name w:val="AED2C21BFF7048A0812BC516FFB08E02"/>
  </w:style>
  <w:style w:type="paragraph" w:customStyle="1" w:styleId="EF6E4717C5E742E282580776F0117815">
    <w:name w:val="EF6E4717C5E742E282580776F0117815"/>
  </w:style>
  <w:style w:type="paragraph" w:customStyle="1" w:styleId="EAFBD77E1CDF49D883E552DDB126672C">
    <w:name w:val="EAFBD77E1CDF49D883E552DDB126672C"/>
  </w:style>
  <w:style w:type="paragraph" w:customStyle="1" w:styleId="925D8496ABE442E180756AC2BF93D10F">
    <w:name w:val="925D8496ABE442E180756AC2BF93D10F"/>
  </w:style>
  <w:style w:type="paragraph" w:customStyle="1" w:styleId="6CDB5F7F1BBA4ABA84B60156E40D0BFB">
    <w:name w:val="6CDB5F7F1BBA4ABA84B60156E40D0BFB"/>
  </w:style>
  <w:style w:type="paragraph" w:customStyle="1" w:styleId="AF179CE747D540B7B7540DB69FD8A1C2">
    <w:name w:val="AF179CE747D540B7B7540DB69FD8A1C2"/>
  </w:style>
  <w:style w:type="paragraph" w:customStyle="1" w:styleId="F408DD57162D4092B3855B6CB74C6947">
    <w:name w:val="F408DD57162D4092B3855B6CB74C6947"/>
  </w:style>
  <w:style w:type="paragraph" w:customStyle="1" w:styleId="F2592286EBAB45558F5637DC40D0A393">
    <w:name w:val="F2592286EBAB45558F5637DC40D0A393"/>
  </w:style>
  <w:style w:type="paragraph" w:customStyle="1" w:styleId="5CDC1D916A204AFCBD34996FAF13B17C">
    <w:name w:val="5CDC1D916A204AFCBD34996FAF13B17C"/>
  </w:style>
  <w:style w:type="paragraph" w:customStyle="1" w:styleId="22D149F34C8143D581E26CD7FA698101">
    <w:name w:val="22D149F34C8143D581E26CD7FA698101"/>
  </w:style>
  <w:style w:type="paragraph" w:customStyle="1" w:styleId="18883DD58CF94CFA8D70ADE7A3993F27">
    <w:name w:val="18883DD58CF94CFA8D70ADE7A3993F27"/>
  </w:style>
  <w:style w:type="paragraph" w:customStyle="1" w:styleId="2C76234E487C425C9721B38F153C4F13">
    <w:name w:val="2C76234E487C425C9721B38F153C4F13"/>
  </w:style>
  <w:style w:type="paragraph" w:customStyle="1" w:styleId="9665F31F0A5A4F9E88AFF31F05B05360">
    <w:name w:val="9665F31F0A5A4F9E88AFF31F05B05360"/>
  </w:style>
  <w:style w:type="paragraph" w:customStyle="1" w:styleId="0FB857DE9B1A479AAD8EEB13114990F5">
    <w:name w:val="0FB857DE9B1A479AAD8EEB13114990F5"/>
  </w:style>
  <w:style w:type="paragraph" w:customStyle="1" w:styleId="B0647A1577EA4132A0DE4FE7F418242E">
    <w:name w:val="B0647A1577EA4132A0DE4FE7F418242E"/>
  </w:style>
  <w:style w:type="paragraph" w:customStyle="1" w:styleId="81D1D14F5A8C4B04BD8646E4F0897239">
    <w:name w:val="81D1D14F5A8C4B04BD8646E4F0897239"/>
  </w:style>
  <w:style w:type="paragraph" w:customStyle="1" w:styleId="F8C4D1836A7A4593B0875447A500DB58">
    <w:name w:val="F8C4D1836A7A4593B0875447A500DB58"/>
  </w:style>
  <w:style w:type="paragraph" w:customStyle="1" w:styleId="B2BE56DF8A884CC08AE6BED475ED6815">
    <w:name w:val="B2BE56DF8A884CC08AE6BED475ED6815"/>
  </w:style>
  <w:style w:type="paragraph" w:customStyle="1" w:styleId="1ED87E35C99947498296D6E8F3F496FD">
    <w:name w:val="1ED87E35C99947498296D6E8F3F496FD"/>
  </w:style>
  <w:style w:type="paragraph" w:customStyle="1" w:styleId="3610A3170D2345EF9B13373042008EBF">
    <w:name w:val="3610A3170D2345EF9B13373042008EBF"/>
  </w:style>
  <w:style w:type="paragraph" w:customStyle="1" w:styleId="609D380E6FEC41C384BA441095C309F8">
    <w:name w:val="609D380E6FEC41C384BA441095C309F8"/>
  </w:style>
  <w:style w:type="paragraph" w:customStyle="1" w:styleId="472FA927535746818F633A9447A538D9">
    <w:name w:val="472FA927535746818F633A9447A538D9"/>
  </w:style>
  <w:style w:type="paragraph" w:customStyle="1" w:styleId="D21AECFDF8644039B883CE6E18148A6C">
    <w:name w:val="D21AECFDF8644039B883CE6E18148A6C"/>
    <w:rsid w:val="003975AD"/>
  </w:style>
  <w:style w:type="paragraph" w:customStyle="1" w:styleId="DA0FC2E1CBF04F728A8F6F442EEDA039">
    <w:name w:val="DA0FC2E1CBF04F728A8F6F442EEDA039"/>
    <w:rsid w:val="003975AD"/>
  </w:style>
  <w:style w:type="paragraph" w:customStyle="1" w:styleId="211849631DB94B5F9EEE5C15037037AB">
    <w:name w:val="211849631DB94B5F9EEE5C15037037AB"/>
    <w:rsid w:val="003975AD"/>
  </w:style>
  <w:style w:type="paragraph" w:customStyle="1" w:styleId="DCE4FA9F6A234441BE274D88A82EA4B2">
    <w:name w:val="DCE4FA9F6A234441BE274D88A82EA4B2"/>
    <w:rsid w:val="003975AD"/>
  </w:style>
  <w:style w:type="paragraph" w:customStyle="1" w:styleId="762C54F4C24F47AF854FCCAEDC86CCEF">
    <w:name w:val="762C54F4C24F47AF854FCCAEDC86CCEF"/>
    <w:rsid w:val="003975AD"/>
  </w:style>
  <w:style w:type="paragraph" w:customStyle="1" w:styleId="94047F9BC2634762B7E6B3FD29B271B9">
    <w:name w:val="94047F9BC2634762B7E6B3FD29B271B9"/>
    <w:rsid w:val="003975AD"/>
  </w:style>
  <w:style w:type="paragraph" w:customStyle="1" w:styleId="6FC8E1D4CE2C4651ABF5ED54BDB7692B">
    <w:name w:val="6FC8E1D4CE2C4651ABF5ED54BDB7692B"/>
    <w:rsid w:val="003975AD"/>
  </w:style>
  <w:style w:type="paragraph" w:customStyle="1" w:styleId="ACFB37ACF4D64F739A7DEA059366109C">
    <w:name w:val="ACFB37ACF4D64F739A7DEA059366109C"/>
    <w:rsid w:val="003975AD"/>
  </w:style>
  <w:style w:type="paragraph" w:customStyle="1" w:styleId="D8167C60B1A94427B49092E269032404">
    <w:name w:val="D8167C60B1A94427B49092E269032404"/>
    <w:rsid w:val="003975AD"/>
  </w:style>
  <w:style w:type="paragraph" w:customStyle="1" w:styleId="F3E50EC2BE374F9FAD24806EF510D5A6">
    <w:name w:val="F3E50EC2BE374F9FAD24806EF510D5A6"/>
    <w:rsid w:val="003975AD"/>
  </w:style>
  <w:style w:type="paragraph" w:customStyle="1" w:styleId="9314AABFE61843D89345DAE25E6E8139">
    <w:name w:val="9314AABFE61843D89345DAE25E6E8139"/>
    <w:rsid w:val="003975AD"/>
  </w:style>
  <w:style w:type="paragraph" w:customStyle="1" w:styleId="560ADFBA8F4C40D0A0B4366F5070BFB4">
    <w:name w:val="560ADFBA8F4C40D0A0B4366F5070BFB4"/>
    <w:rsid w:val="003975AD"/>
  </w:style>
  <w:style w:type="paragraph" w:customStyle="1" w:styleId="6927C1B96E094183BAE24517C168B27B">
    <w:name w:val="6927C1B96E094183BAE24517C168B27B"/>
    <w:rsid w:val="003975AD"/>
  </w:style>
  <w:style w:type="paragraph" w:customStyle="1" w:styleId="335C9411C35041C0B5AB04241A883152">
    <w:name w:val="335C9411C35041C0B5AB04241A883152"/>
    <w:rsid w:val="003975AD"/>
  </w:style>
  <w:style w:type="paragraph" w:customStyle="1" w:styleId="3458A2FFA2B748FCB0D8338FCA907012">
    <w:name w:val="3458A2FFA2B748FCB0D8338FCA907012"/>
    <w:rsid w:val="003975AD"/>
  </w:style>
  <w:style w:type="paragraph" w:customStyle="1" w:styleId="0DCC3CD46EE6403F9135192D6A511A02">
    <w:name w:val="0DCC3CD46EE6403F9135192D6A511A02"/>
    <w:rsid w:val="003975AD"/>
  </w:style>
  <w:style w:type="paragraph" w:customStyle="1" w:styleId="7B2BAD47C0F949AC8244775F4F1C227E">
    <w:name w:val="7B2BAD47C0F949AC8244775F4F1C227E"/>
    <w:rsid w:val="003975AD"/>
  </w:style>
  <w:style w:type="paragraph" w:customStyle="1" w:styleId="AF3B86BB4EAB48CBB83B641DC5D7DB58">
    <w:name w:val="AF3B86BB4EAB48CBB83B641DC5D7DB58"/>
    <w:rsid w:val="003975AD"/>
  </w:style>
  <w:style w:type="paragraph" w:customStyle="1" w:styleId="CE4AD4FCB80344D6943CD7A8196E0BC3">
    <w:name w:val="CE4AD4FCB80344D6943CD7A8196E0BC3"/>
    <w:rsid w:val="003975AD"/>
  </w:style>
  <w:style w:type="paragraph" w:customStyle="1" w:styleId="87FB9EF2CF5A41799E28F4DA683280B4">
    <w:name w:val="87FB9EF2CF5A41799E28F4DA683280B4"/>
    <w:rsid w:val="003975AD"/>
  </w:style>
  <w:style w:type="paragraph" w:customStyle="1" w:styleId="F40405FB1453435395F81F6A2417028E">
    <w:name w:val="F40405FB1453435395F81F6A2417028E"/>
    <w:rsid w:val="003975AD"/>
  </w:style>
  <w:style w:type="paragraph" w:customStyle="1" w:styleId="7CDAA519A9624C358FC70977E63C486D">
    <w:name w:val="7CDAA519A9624C358FC70977E63C486D"/>
    <w:rsid w:val="00397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46DC6-645A-4D2D-B660-6C5327525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Fényképes önéletrajz (Medián téma)</Template>
  <TotalTime>0</TotalTime>
  <Pages>1</Pages>
  <Words>162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Kálmán Dávid</dc:creator>
  <dc:description>Peaceful Paradise API-k</dc:description>
  <cp:lastModifiedBy>Vass Kornél</cp:lastModifiedBy>
  <cp:revision>25</cp:revision>
  <dcterms:created xsi:type="dcterms:W3CDTF">2021-09-17T09:07:00Z</dcterms:created>
  <dcterms:modified xsi:type="dcterms:W3CDTF">2022-01-12T09:33:00Z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